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CF0F9" w14:textId="775D2DCA" w:rsidR="0059120E" w:rsidRDefault="001C55A0">
      <w:pPr>
        <w:pStyle w:val="Namn"/>
      </w:pPr>
      <w:r>
        <w:rPr>
          <w:noProof/>
          <w:lang w:eastAsia="sv-SE"/>
        </w:rPr>
        <w:drawing>
          <wp:anchor distT="0" distB="0" distL="114300" distR="114300" simplePos="0" relativeHeight="251658240" behindDoc="0" locked="0" layoutInCell="1" allowOverlap="1" wp14:anchorId="32699201" wp14:editId="0C1C10DD">
            <wp:simplePos x="0" y="0"/>
            <wp:positionH relativeFrom="margin">
              <wp:posOffset>4370070</wp:posOffset>
            </wp:positionH>
            <wp:positionV relativeFrom="margin">
              <wp:posOffset>-36830</wp:posOffset>
            </wp:positionV>
            <wp:extent cx="1821815" cy="1600835"/>
            <wp:effectExtent l="889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489.JPG"/>
                    <pic:cNvPicPr/>
                  </pic:nvPicPr>
                  <pic:blipFill rotWithShape="1">
                    <a:blip r:embed="rId7" cstate="print">
                      <a:extLst>
                        <a:ext uri="{28A0092B-C50C-407E-A947-70E740481C1C}">
                          <a14:useLocalDpi xmlns:a14="http://schemas.microsoft.com/office/drawing/2010/main" val="0"/>
                        </a:ext>
                      </a:extLst>
                    </a:blip>
                    <a:srcRect l="35779" t="5706" r="5712" b="25821"/>
                    <a:stretch/>
                  </pic:blipFill>
                  <pic:spPr bwMode="auto">
                    <a:xfrm rot="16200000">
                      <a:off x="0" y="0"/>
                      <a:ext cx="1821815" cy="160083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5812A1">
        <w:t>Viktor</w:t>
      </w:r>
    </w:p>
    <w:p w14:paraId="66754B75" w14:textId="7DAD2B25" w:rsidR="005812A1" w:rsidRPr="00072DCD" w:rsidRDefault="005812A1">
      <w:pPr>
        <w:pStyle w:val="Namn"/>
      </w:pPr>
      <w:r>
        <w:t>Skoglund</w:t>
      </w:r>
    </w:p>
    <w:p w14:paraId="3CDCC0E3" w14:textId="1592F0E9" w:rsidR="0059120E" w:rsidRDefault="00AB3BFF">
      <w:pPr>
        <w:pStyle w:val="Kontaktinfo"/>
      </w:pPr>
      <w:r>
        <w:t>Nordostpassagen 51, 41</w:t>
      </w:r>
      <w:r w:rsidR="005812A1">
        <w:t>3</w:t>
      </w:r>
      <w:r>
        <w:t xml:space="preserve"> </w:t>
      </w:r>
      <w:bookmarkStart w:id="0" w:name="_GoBack"/>
      <w:bookmarkEnd w:id="0"/>
      <w:r w:rsidR="005812A1">
        <w:t>11, Göteborg</w:t>
      </w:r>
    </w:p>
    <w:p w14:paraId="7BE0A831" w14:textId="79E874F8" w:rsidR="005812A1" w:rsidRDefault="005812A1">
      <w:pPr>
        <w:pStyle w:val="Kontaktinfo"/>
      </w:pPr>
      <w:r>
        <w:t>073-069 20 64</w:t>
      </w:r>
    </w:p>
    <w:p w14:paraId="12E65DB5" w14:textId="6E5D7FAE" w:rsidR="0059120E" w:rsidRPr="00072DCD" w:rsidRDefault="005812A1" w:rsidP="001C55A0">
      <w:pPr>
        <w:pStyle w:val="Kontaktinfo"/>
        <w:spacing w:line="480" w:lineRule="auto"/>
      </w:pPr>
      <w:r>
        <w:t>viktorskoglund95@gmail.com</w:t>
      </w:r>
    </w:p>
    <w:p w14:paraId="2AA5AED0" w14:textId="40BABE4B" w:rsidR="0059120E" w:rsidRPr="00072DCD" w:rsidRDefault="004B2A0C">
      <w:pPr>
        <w:pStyle w:val="Rubrik1"/>
      </w:pPr>
      <w:sdt>
        <w:sdtPr>
          <w:id w:val="-1150367223"/>
          <w:placeholder>
            <w:docPart w:val="6DAAF2185C5970448F651B2187CC9530"/>
          </w:placeholder>
          <w:temporary/>
          <w:showingPlcHdr/>
        </w:sdtPr>
        <w:sdtEndPr/>
        <w:sdtContent>
          <w:r w:rsidR="00EA449E" w:rsidRPr="00072DCD">
            <w:t>Utbildning</w:t>
          </w:r>
        </w:sdtContent>
      </w:sdt>
    </w:p>
    <w:p w14:paraId="02A14BF6" w14:textId="020A9BE0" w:rsidR="005F0D3C" w:rsidRDefault="005F0D3C">
      <w:pPr>
        <w:pStyle w:val="Rubrik2"/>
      </w:pPr>
      <w:r>
        <w:t>Chalmers Tekniska Högskola</w:t>
      </w:r>
    </w:p>
    <w:p w14:paraId="00EBD877" w14:textId="64E15E78" w:rsidR="005F0D3C" w:rsidRPr="005F0D3C" w:rsidRDefault="005F0D3C" w:rsidP="005F0D3C">
      <w:pPr>
        <w:rPr>
          <w:i/>
        </w:rPr>
      </w:pPr>
      <w:r w:rsidRPr="005F0D3C">
        <w:rPr>
          <w:i/>
        </w:rPr>
        <w:t>Väg- och vattenprogrammet, 2014 – 2019</w:t>
      </w:r>
    </w:p>
    <w:p w14:paraId="7BE1FE0A" w14:textId="5B279B31" w:rsidR="005F0D3C" w:rsidRPr="005F0D3C" w:rsidRDefault="005F0D3C" w:rsidP="005F0D3C">
      <w:r>
        <w:t>Studerar till civilingenjö</w:t>
      </w:r>
      <w:r w:rsidR="00515E88">
        <w:t>r på Väg- och vattenprogrammet.</w:t>
      </w:r>
    </w:p>
    <w:p w14:paraId="31303509" w14:textId="63A6A7A5" w:rsidR="0059120E" w:rsidRPr="00072DCD" w:rsidRDefault="00282688">
      <w:pPr>
        <w:pStyle w:val="Rubrik2"/>
      </w:pPr>
      <w:r>
        <w:t xml:space="preserve">Karlstads internationella </w:t>
      </w:r>
      <w:r w:rsidR="001C55A0">
        <w:t>TIME-utbildning</w:t>
      </w:r>
    </w:p>
    <w:p w14:paraId="2639D13A" w14:textId="1CBE31D3" w:rsidR="005F0D3C" w:rsidRDefault="00282688">
      <w:pPr>
        <w:rPr>
          <w:i/>
        </w:rPr>
      </w:pPr>
      <w:r w:rsidRPr="00282688">
        <w:rPr>
          <w:i/>
        </w:rPr>
        <w:t>Gymnasieexamen</w:t>
      </w:r>
      <w:r>
        <w:rPr>
          <w:i/>
        </w:rPr>
        <w:t>,</w:t>
      </w:r>
      <w:r w:rsidR="005F0D3C">
        <w:rPr>
          <w:i/>
        </w:rPr>
        <w:t xml:space="preserve"> 2011 – 2014</w:t>
      </w:r>
    </w:p>
    <w:p w14:paraId="3A975195" w14:textId="68412CF2" w:rsidR="00282688" w:rsidRPr="00DC018C" w:rsidRDefault="00282688" w:rsidP="00282688">
      <w:pPr>
        <w:rPr>
          <w:i/>
        </w:rPr>
      </w:pPr>
      <w:r>
        <w:t>Karlstads internationella TIME-utbildning är e</w:t>
      </w:r>
      <w:r w:rsidR="005F0D3C">
        <w:t>tt teknikprogram med fok</w:t>
      </w:r>
      <w:r w:rsidR="00DC018C">
        <w:t>us på information</w:t>
      </w:r>
      <w:r w:rsidR="00335F0F">
        <w:t>steknik. Fick</w:t>
      </w:r>
      <w:r>
        <w:t xml:space="preserve"> CISCO-certifikat och CISCO-diplom för högt betyg inom datateknik. I programmet ingick utlandspraktik vilket det står mer om under rubriken </w:t>
      </w:r>
      <w:r w:rsidRPr="00282688">
        <w:rPr>
          <w:i/>
        </w:rPr>
        <w:t>Arbetslivserfarenhet</w:t>
      </w:r>
      <w:r>
        <w:rPr>
          <w:i/>
        </w:rPr>
        <w:t>.</w:t>
      </w:r>
    </w:p>
    <w:p w14:paraId="4806130A" w14:textId="77777777" w:rsidR="0059120E" w:rsidRPr="00072DCD" w:rsidRDefault="004B2A0C">
      <w:pPr>
        <w:pStyle w:val="Rubrik1"/>
      </w:pPr>
      <w:sdt>
        <w:sdtPr>
          <w:id w:val="617349259"/>
          <w:placeholder>
            <w:docPart w:val="26A5A86F4F651D4EA49125459FF41D57"/>
          </w:placeholder>
          <w:temporary/>
          <w:showingPlcHdr/>
        </w:sdtPr>
        <w:sdtEndPr/>
        <w:sdtContent>
          <w:r w:rsidR="00EA449E" w:rsidRPr="00072DCD">
            <w:t>Arbetslivserfarenhet</w:t>
          </w:r>
        </w:sdtContent>
      </w:sdt>
    </w:p>
    <w:p w14:paraId="2C153B61" w14:textId="7B9BDD30" w:rsidR="0059120E" w:rsidRPr="00072DCD" w:rsidRDefault="005812A1">
      <w:pPr>
        <w:pStyle w:val="Rubrik2"/>
      </w:pPr>
      <w:r>
        <w:t>BR Leksaker</w:t>
      </w:r>
      <w:r w:rsidR="00424208">
        <w:t>, Göteborg</w:t>
      </w:r>
    </w:p>
    <w:p w14:paraId="4593BC6C" w14:textId="40C8A1C1" w:rsidR="0059120E" w:rsidRPr="00072DCD" w:rsidRDefault="005812A1">
      <w:pPr>
        <w:pStyle w:val="Rubrik3"/>
      </w:pPr>
      <w:r>
        <w:t>Butikssäljare,  2015-06</w:t>
      </w:r>
      <w:r w:rsidR="005F0D3C">
        <w:t xml:space="preserve"> - pågående</w:t>
      </w:r>
    </w:p>
    <w:p w14:paraId="4FB06050" w14:textId="77777777" w:rsidR="0059120E" w:rsidRDefault="005812A1">
      <w:r>
        <w:t>Leksaksförsäljning på BR Leksaker, Frölunda Torg.</w:t>
      </w:r>
    </w:p>
    <w:p w14:paraId="20EDEDC3" w14:textId="62C71A4B" w:rsidR="00424208" w:rsidRPr="00072DCD" w:rsidRDefault="008673CB" w:rsidP="005812A1">
      <w:r>
        <w:t xml:space="preserve">Stod i kassan, hjälpte kunder att hitta rätt produkter, räknade kontantkassa, byggde om butiken och demonstrerade olika varor framför publik. </w:t>
      </w:r>
      <w:r w:rsidR="005812A1">
        <w:t xml:space="preserve">Blev månadens </w:t>
      </w:r>
      <w:r>
        <w:t>stjärn</w:t>
      </w:r>
      <w:r w:rsidR="005812A1">
        <w:t xml:space="preserve">säljare 2 av 2 månader och mersålde för över 12000kr/månad </w:t>
      </w:r>
      <w:r>
        <w:t>vilket visade sig vara rekord för butiken, som i sin tur är en av de BR-butikerna i Sverige som merförsäljer mest</w:t>
      </w:r>
      <w:r w:rsidR="005812A1">
        <w:t>. Detta ledde till fortsatt timanställning.</w:t>
      </w:r>
      <w:r>
        <w:t xml:space="preserve"> </w:t>
      </w:r>
    </w:p>
    <w:p w14:paraId="0B48A1E4" w14:textId="2581855B" w:rsidR="00424208" w:rsidRDefault="00424208" w:rsidP="005812A1">
      <w:pPr>
        <w:pStyle w:val="Rubrik2"/>
      </w:pPr>
      <w:r>
        <w:t>Equking AB, Kristinehamn</w:t>
      </w:r>
    </w:p>
    <w:p w14:paraId="4163D03A" w14:textId="36249DDA" w:rsidR="005F0D3C" w:rsidRDefault="00424208" w:rsidP="00424208">
      <w:pPr>
        <w:rPr>
          <w:i/>
        </w:rPr>
      </w:pPr>
      <w:r w:rsidRPr="00424208">
        <w:rPr>
          <w:i/>
        </w:rPr>
        <w:t>Art Director</w:t>
      </w:r>
      <w:r>
        <w:rPr>
          <w:i/>
        </w:rPr>
        <w:t xml:space="preserve"> och PR</w:t>
      </w:r>
      <w:r w:rsidRPr="00424208">
        <w:rPr>
          <w:i/>
        </w:rPr>
        <w:t xml:space="preserve">, 2013 </w:t>
      </w:r>
      <w:r>
        <w:rPr>
          <w:i/>
        </w:rPr>
        <w:t>–</w:t>
      </w:r>
      <w:r w:rsidR="005F0D3C">
        <w:rPr>
          <w:i/>
        </w:rPr>
        <w:t xml:space="preserve"> pågående</w:t>
      </w:r>
    </w:p>
    <w:p w14:paraId="556A8ACC" w14:textId="2D38210E" w:rsidR="00424208" w:rsidRPr="00424208" w:rsidRDefault="00424208" w:rsidP="00424208">
      <w:r>
        <w:t>Logotypdesign, webutveckling, filmskapare och mässutställare för Equking AB som säljer produkten ConnEqt vilket är ett redskap inom ridsport.</w:t>
      </w:r>
    </w:p>
    <w:p w14:paraId="1C5C4DEC" w14:textId="74E5C4E7" w:rsidR="00424208" w:rsidRDefault="00424208" w:rsidP="005812A1">
      <w:pPr>
        <w:pStyle w:val="Rubrik2"/>
      </w:pPr>
      <w:r>
        <w:t>Sharkey Scuba, Thailand</w:t>
      </w:r>
    </w:p>
    <w:p w14:paraId="2DBFD1BF" w14:textId="23E2C28C" w:rsidR="00424208" w:rsidRDefault="00424208" w:rsidP="00424208">
      <w:pPr>
        <w:rPr>
          <w:i/>
        </w:rPr>
      </w:pPr>
      <w:r>
        <w:rPr>
          <w:i/>
        </w:rPr>
        <w:t>Art Director och PR, 2014-03</w:t>
      </w:r>
    </w:p>
    <w:p w14:paraId="32DE61BB" w14:textId="6C8E2307" w:rsidR="00424208" w:rsidRPr="00424208" w:rsidRDefault="00424208" w:rsidP="00424208">
      <w:r>
        <w:lastRenderedPageBreak/>
        <w:t xml:space="preserve">Utlandspraktik hos turistföretaget Sharkey Scuba med säte i Phuket, Thailand. Under en tre veckors period utvecklade jag en ny logotyp och designade med hjälp av två vänner en ny hemsida åt familjeföretaget. Vi fick ta stort ansvar och abretade sena kvällar för att kunna följa med på dykutflykter med företaget dagtid. </w:t>
      </w:r>
    </w:p>
    <w:p w14:paraId="0B856B65" w14:textId="77777777" w:rsidR="005812A1" w:rsidRPr="00072DCD" w:rsidRDefault="005812A1" w:rsidP="005812A1">
      <w:pPr>
        <w:pStyle w:val="Rubrik2"/>
      </w:pPr>
      <w:r>
        <w:t>Lönn El AB</w:t>
      </w:r>
    </w:p>
    <w:p w14:paraId="1875BB64" w14:textId="77777777" w:rsidR="005812A1" w:rsidRDefault="005812A1">
      <w:pPr>
        <w:rPr>
          <w:i/>
        </w:rPr>
      </w:pPr>
      <w:r w:rsidRPr="005812A1">
        <w:rPr>
          <w:i/>
        </w:rPr>
        <w:t>Trädgårdsarbetare och alltiallo, 20</w:t>
      </w:r>
      <w:r>
        <w:rPr>
          <w:i/>
        </w:rPr>
        <w:t>12-12 – 2014-01</w:t>
      </w:r>
    </w:p>
    <w:p w14:paraId="77A2998E" w14:textId="77777777" w:rsidR="008673CB" w:rsidRPr="008673CB" w:rsidRDefault="005812A1" w:rsidP="008673CB">
      <w:r>
        <w:t xml:space="preserve">Skötte trädgården på Rolls Royce presentationsgård i Kristinehamn med Lönn El AB som </w:t>
      </w:r>
      <w:r w:rsidR="008673CB">
        <w:t>uppdragsgivare. Tog stort ansvar i och med att jag själv skulle titta förbi gården och arbeta när det behövdes. Arbetsuppgifterna var bland annat gräsklippning och -röjning, staketmålning, upprustande av utomhusmöblemang och lövkrattning.</w:t>
      </w:r>
    </w:p>
    <w:p w14:paraId="33E9DF90" w14:textId="77777777" w:rsidR="008673CB" w:rsidRDefault="00EF19CB">
      <w:pPr>
        <w:pStyle w:val="Rubrik1"/>
        <w:rPr>
          <w:i/>
        </w:rPr>
      </w:pPr>
      <w:r w:rsidRPr="00EF19CB">
        <w:rPr>
          <w:i/>
        </w:rPr>
        <w:t>Kristinehamns kommun</w:t>
      </w:r>
    </w:p>
    <w:p w14:paraId="2E325E45" w14:textId="3FDD85AA" w:rsidR="00EF19CB" w:rsidRDefault="00EF19CB" w:rsidP="00EF19CB">
      <w:pPr>
        <w:rPr>
          <w:i/>
        </w:rPr>
      </w:pPr>
      <w:r w:rsidRPr="00EF19CB">
        <w:rPr>
          <w:i/>
        </w:rPr>
        <w:t>Förskolepraktikant, 2011-06</w:t>
      </w:r>
    </w:p>
    <w:p w14:paraId="5D57576E" w14:textId="66D53746" w:rsidR="00EF19CB" w:rsidRPr="00EF19CB" w:rsidRDefault="00A85420" w:rsidP="00EF19CB">
      <w:r>
        <w:t>Sommarpraktik på en förskola i Kristinehamns kommun, där jag ägnade dagarna till att underhålla barn och vika pappersflygplan. Lärorikt jobb där jag lärde mig att hålla humöret uppe oavsett situation.</w:t>
      </w:r>
    </w:p>
    <w:p w14:paraId="1844A7ED" w14:textId="77777777" w:rsidR="00A85420" w:rsidRDefault="004B2A0C">
      <w:pPr>
        <w:pStyle w:val="Rubrik1"/>
      </w:pPr>
      <w:sdt>
        <w:sdtPr>
          <w:id w:val="-1258355042"/>
          <w:placeholder>
            <w:docPart w:val="B91310167EBBF94C8AD014F198621433"/>
          </w:placeholder>
          <w:temporary/>
          <w:showingPlcHdr/>
        </w:sdtPr>
        <w:sdtEndPr/>
        <w:sdtContent>
          <w:r w:rsidR="00A85420" w:rsidRPr="00072DCD">
            <w:t>Uppdrag</w:t>
          </w:r>
        </w:sdtContent>
      </w:sdt>
    </w:p>
    <w:p w14:paraId="7A536F73" w14:textId="77777777" w:rsidR="00A85420" w:rsidRDefault="00A85420">
      <w:pPr>
        <w:pStyle w:val="Rubrik1"/>
      </w:pPr>
    </w:p>
    <w:p w14:paraId="191DC899" w14:textId="73D28ECF" w:rsidR="00A85420" w:rsidRPr="00A85420" w:rsidRDefault="00A85420">
      <w:pPr>
        <w:pStyle w:val="Rubrik1"/>
        <w:rPr>
          <w:i/>
        </w:rPr>
      </w:pPr>
      <w:r w:rsidRPr="00A85420">
        <w:rPr>
          <w:i/>
        </w:rPr>
        <w:t>V</w:t>
      </w:r>
      <w:r w:rsidR="001C55A0">
        <w:rPr>
          <w:i/>
        </w:rPr>
        <w:t>-teknologsektionen</w:t>
      </w:r>
    </w:p>
    <w:p w14:paraId="6DE78E3A" w14:textId="3A04AD94" w:rsidR="00A85420" w:rsidRDefault="00A85420" w:rsidP="00A85420">
      <w:pPr>
        <w:rPr>
          <w:i/>
        </w:rPr>
      </w:pPr>
      <w:r w:rsidRPr="00A85420">
        <w:rPr>
          <w:i/>
        </w:rPr>
        <w:t>PR-chef</w:t>
      </w:r>
      <w:r>
        <w:rPr>
          <w:i/>
        </w:rPr>
        <w:t>, 2015-01 – 2015-12</w:t>
      </w:r>
    </w:p>
    <w:p w14:paraId="6FBD8718" w14:textId="4BA175BC" w:rsidR="001C55A0" w:rsidRDefault="00A85420" w:rsidP="00A85420">
      <w:r>
        <w:t>Posterdesign, filmkreation, bildredigering och allmän PR för V-teknologsektionens Sexmästeri. Drev bland annat den mycket uppskattade följetången ”Veckans V6”</w:t>
      </w:r>
      <w:r w:rsidR="001C55A0">
        <w:t xml:space="preserve"> på V6 Facebooksida</w:t>
      </w:r>
      <w:r>
        <w:t xml:space="preserve">. I V6 har jag lärt mig vikten av att ställa upp för gruppen, att befinna mig på plats vid utsatta tidpunkter och att samarbeta på ett helt nytt plan. </w:t>
      </w:r>
    </w:p>
    <w:p w14:paraId="45BD8373" w14:textId="77777777" w:rsidR="001C55A0" w:rsidRPr="001C55A0" w:rsidRDefault="001C55A0" w:rsidP="00A85420"/>
    <w:p w14:paraId="622EB398" w14:textId="0C2E7A67" w:rsidR="00986ACF" w:rsidRPr="00986ACF" w:rsidRDefault="00986ACF" w:rsidP="00A85420">
      <w:pPr>
        <w:rPr>
          <w:i/>
        </w:rPr>
      </w:pPr>
      <w:r w:rsidRPr="00986ACF">
        <w:rPr>
          <w:i/>
        </w:rPr>
        <w:t>Logotypdesigner</w:t>
      </w:r>
      <w:r w:rsidR="001C55A0">
        <w:rPr>
          <w:i/>
        </w:rPr>
        <w:t xml:space="preserve"> för VARG</w:t>
      </w:r>
      <w:r>
        <w:rPr>
          <w:i/>
        </w:rPr>
        <w:t>, 2015</w:t>
      </w:r>
    </w:p>
    <w:p w14:paraId="0E5E6108" w14:textId="6E1A715F" w:rsidR="00140E58" w:rsidRDefault="00986ACF" w:rsidP="001C55A0">
      <w:r>
        <w:t>Designade den nya stadssiluetten åt V-sektionens arbetsmarknadsgrupp till den kommande VARM-mässan.</w:t>
      </w:r>
      <w:r w:rsidR="001C55A0">
        <w:t xml:space="preserve"> Frilans.</w:t>
      </w:r>
    </w:p>
    <w:p w14:paraId="7AC1F30B" w14:textId="4988A94E" w:rsidR="0059120E" w:rsidRPr="00072DCD" w:rsidRDefault="00131E7D">
      <w:pPr>
        <w:pStyle w:val="Rubrik1"/>
      </w:pPr>
      <w:r>
        <w:t>Övrig kompetens</w:t>
      </w:r>
    </w:p>
    <w:p w14:paraId="1A70E9E1" w14:textId="2ED17A43" w:rsidR="00131E7D" w:rsidRDefault="00131E7D" w:rsidP="001C55A0">
      <w:pPr>
        <w:pStyle w:val="Rubrik2"/>
      </w:pPr>
      <w:r>
        <w:t>Språkkunskaper</w:t>
      </w:r>
    </w:p>
    <w:p w14:paraId="79AC3658" w14:textId="06311B39" w:rsidR="00131E7D" w:rsidRDefault="00131E7D" w:rsidP="00131E7D">
      <w:r>
        <w:t>Svenska – modersmål</w:t>
      </w:r>
    </w:p>
    <w:p w14:paraId="3D4E521C" w14:textId="00B0D1E5" w:rsidR="00131E7D" w:rsidRPr="00131E7D" w:rsidRDefault="00131E7D" w:rsidP="00131E7D">
      <w:r>
        <w:t>Engelska – goda kunskaper</w:t>
      </w:r>
    </w:p>
    <w:p w14:paraId="7D155F8C" w14:textId="1D9B51DB" w:rsidR="0059120E" w:rsidRDefault="00131E7D" w:rsidP="00131E7D">
      <w:pPr>
        <w:pStyle w:val="Rubrik2"/>
      </w:pPr>
      <w:r>
        <w:t>Datakunskaper</w:t>
      </w:r>
    </w:p>
    <w:p w14:paraId="4BE3C314" w14:textId="41D4F4E3" w:rsidR="00A85420" w:rsidRDefault="00131E7D">
      <w:r>
        <w:t>Har god kunskap om såväl iOS X-</w:t>
      </w:r>
      <w:r w:rsidR="00140E58">
        <w:t xml:space="preserve"> som Windowsdatorer</w:t>
      </w:r>
      <w:r>
        <w:t>. Behärskar Adobeprogrammen Photoshop, Premiere, After Effects, Illustrator, DreamWeaver, Audition och InDesign.</w:t>
      </w:r>
      <w:r w:rsidR="00140E58">
        <w:t xml:space="preserve"> Grundkunskaper i Excel och goda kunskaper i Word.</w:t>
      </w:r>
    </w:p>
    <w:sectPr w:rsidR="00A85420" w:rsidSect="008E2E2A">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58A75" w14:textId="77777777" w:rsidR="004B2A0C" w:rsidRDefault="004B2A0C">
      <w:pPr>
        <w:spacing w:after="0" w:line="240" w:lineRule="auto"/>
      </w:pPr>
      <w:r>
        <w:separator/>
      </w:r>
    </w:p>
  </w:endnote>
  <w:endnote w:type="continuationSeparator" w:id="0">
    <w:p w14:paraId="184D16EC" w14:textId="77777777" w:rsidR="004B2A0C" w:rsidRDefault="004B2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rdia New">
    <w:altName w:val="Angsana New"/>
    <w:panose1 w:val="00000000000000000000"/>
    <w:charset w:val="DE"/>
    <w:family w:val="roman"/>
    <w:notTrueType/>
    <w:pitch w:val="variable"/>
    <w:sig w:usb0="01000001" w:usb1="00000000" w:usb2="00000000" w:usb3="00000000" w:csb0="00010000" w:csb1="00000000"/>
  </w:font>
  <w:font w:name="맑은 고딕">
    <w:charset w:val="81"/>
    <w:family w:val="auto"/>
    <w:pitch w:val="variable"/>
    <w:sig w:usb0="9000002F" w:usb1="29D77CFB" w:usb2="00000012" w:usb3="00000000" w:csb0="0008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02B0DB09" w14:textId="77777777" w:rsidR="0059120E" w:rsidRDefault="00EA449E">
        <w:pPr>
          <w:pStyle w:val="Sidfot"/>
        </w:pPr>
        <w:r>
          <w:fldChar w:fldCharType="begin"/>
        </w:r>
        <w:r>
          <w:instrText xml:space="preserve"> PAGE   \* MERGEFORMAT </w:instrText>
        </w:r>
        <w:r>
          <w:fldChar w:fldCharType="separate"/>
        </w:r>
        <w:r w:rsidR="00AB3BF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57F94" w14:textId="77777777" w:rsidR="004B2A0C" w:rsidRDefault="004B2A0C">
      <w:pPr>
        <w:spacing w:after="0" w:line="240" w:lineRule="auto"/>
      </w:pPr>
      <w:r>
        <w:separator/>
      </w:r>
    </w:p>
  </w:footnote>
  <w:footnote w:type="continuationSeparator" w:id="0">
    <w:p w14:paraId="1F6C2BC9" w14:textId="77777777" w:rsidR="004B2A0C" w:rsidRDefault="004B2A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6FA6B" w14:textId="77777777" w:rsidR="0059120E" w:rsidRDefault="00EA449E">
    <w:pPr>
      <w:pStyle w:val="Sidhuvud"/>
    </w:pPr>
    <w:r>
      <w:rPr>
        <w:noProof/>
        <w:lang w:eastAsia="sv-SE"/>
      </w:rPr>
      <mc:AlternateContent>
        <mc:Choice Requires="wpg">
          <w:drawing>
            <wp:anchor distT="0" distB="0" distL="114300" distR="114300" simplePos="0" relativeHeight="251658240" behindDoc="0" locked="0" layoutInCell="1" allowOverlap="1" wp14:anchorId="4F1D7EEC" wp14:editId="399B0930">
              <wp:simplePos x="0" y="0"/>
              <wp:positionH relativeFrom="margin">
                <wp:align>left</wp:align>
              </wp:positionH>
              <wp:positionV relativeFrom="page">
                <wp:align>top</wp:align>
              </wp:positionV>
              <wp:extent cx="3200400" cy="10056322"/>
              <wp:effectExtent l="0" t="0" r="0" b="0"/>
              <wp:wrapNone/>
              <wp:docPr id="4" name="Grupp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2C6F3B" id="Grupp_x0020_4" o:spid="_x0000_s1026" style="position:absolute;margin-left:0;margin-top:0;width:252pt;height:791.85pt;z-index:251658240;mso-position-horizontal:left;mso-position-horizontal-relative:margin;mso-position-vertical:top;mso-position-vertical-relative:page"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0C002" w14:textId="77777777" w:rsidR="0059120E" w:rsidRDefault="00EA449E">
    <w:pPr>
      <w:pStyle w:val="Sidhuvud"/>
    </w:pPr>
    <w:r>
      <w:rPr>
        <w:noProof/>
        <w:lang w:eastAsia="sv-SE"/>
      </w:rPr>
      <mc:AlternateContent>
        <mc:Choice Requires="wpg">
          <w:drawing>
            <wp:anchor distT="0" distB="0" distL="114300" distR="114300" simplePos="0" relativeHeight="251660288" behindDoc="0" locked="0" layoutInCell="1" allowOverlap="1" wp14:anchorId="0BBC4E08" wp14:editId="520A4958">
              <wp:simplePos x="0" y="0"/>
              <wp:positionH relativeFrom="margin">
                <wp:align>left</wp:align>
              </wp:positionH>
              <wp:positionV relativeFrom="page">
                <wp:align>top</wp:align>
              </wp:positionV>
              <wp:extent cx="3200400" cy="10056322"/>
              <wp:effectExtent l="0" t="0" r="8890" b="0"/>
              <wp:wrapNone/>
              <wp:docPr id="5" name="Grupp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8A1A79" id="Grupp_x0020_5" o:spid="_x0000_s1026" style="position:absolute;margin-left:0;margin-top:0;width:252pt;height:791.85pt;z-index:251660288;mso-position-horizontal:left;mso-position-horizontal-relative:margin;mso-position-vertical:top;mso-position-vertical-relative:page"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">
              <v:rect id="Rektangel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ktangel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64E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FF442C8"/>
    <w:lvl w:ilvl="0">
      <w:start w:val="1"/>
      <w:numFmt w:val="decimal"/>
      <w:lvlText w:val="%1."/>
      <w:lvlJc w:val="left"/>
      <w:pPr>
        <w:tabs>
          <w:tab w:val="num" w:pos="1800"/>
        </w:tabs>
        <w:ind w:left="1800" w:hanging="360"/>
      </w:pPr>
    </w:lvl>
  </w:abstractNum>
  <w:abstractNum w:abstractNumId="2">
    <w:nsid w:val="FFFFFF7D"/>
    <w:multiLevelType w:val="singleLevel"/>
    <w:tmpl w:val="8028F2F0"/>
    <w:lvl w:ilvl="0">
      <w:start w:val="1"/>
      <w:numFmt w:val="decimal"/>
      <w:lvlText w:val="%1."/>
      <w:lvlJc w:val="left"/>
      <w:pPr>
        <w:tabs>
          <w:tab w:val="num" w:pos="1440"/>
        </w:tabs>
        <w:ind w:left="1440" w:hanging="360"/>
      </w:pPr>
    </w:lvl>
  </w:abstractNum>
  <w:abstractNum w:abstractNumId="3">
    <w:nsid w:val="FFFFFF7E"/>
    <w:multiLevelType w:val="singleLevel"/>
    <w:tmpl w:val="1C40027A"/>
    <w:lvl w:ilvl="0">
      <w:start w:val="1"/>
      <w:numFmt w:val="decimal"/>
      <w:lvlText w:val="%1."/>
      <w:lvlJc w:val="left"/>
      <w:pPr>
        <w:tabs>
          <w:tab w:val="num" w:pos="1080"/>
        </w:tabs>
        <w:ind w:left="1080" w:hanging="360"/>
      </w:pPr>
    </w:lvl>
  </w:abstractNum>
  <w:abstractNum w:abstractNumId="4">
    <w:nsid w:val="FFFFFF7F"/>
    <w:multiLevelType w:val="singleLevel"/>
    <w:tmpl w:val="7ED2B9D0"/>
    <w:lvl w:ilvl="0">
      <w:start w:val="1"/>
      <w:numFmt w:val="decimal"/>
      <w:lvlText w:val="%1."/>
      <w:lvlJc w:val="left"/>
      <w:pPr>
        <w:tabs>
          <w:tab w:val="num" w:pos="720"/>
        </w:tabs>
        <w:ind w:left="720" w:hanging="360"/>
      </w:pPr>
    </w:lvl>
  </w:abstractNum>
  <w:abstractNum w:abstractNumId="5">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50E6D0"/>
    <w:lvl w:ilvl="0">
      <w:start w:val="1"/>
      <w:numFmt w:val="decimal"/>
      <w:lvlText w:val="%1."/>
      <w:lvlJc w:val="left"/>
      <w:pPr>
        <w:tabs>
          <w:tab w:val="num" w:pos="360"/>
        </w:tabs>
        <w:ind w:left="360" w:hanging="360"/>
      </w:pPr>
    </w:lvl>
  </w:abstractNum>
  <w:abstractNum w:abstractNumId="1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A1"/>
    <w:rsid w:val="00131E7D"/>
    <w:rsid w:val="00140E58"/>
    <w:rsid w:val="001C55A0"/>
    <w:rsid w:val="00282688"/>
    <w:rsid w:val="00335F0F"/>
    <w:rsid w:val="00424208"/>
    <w:rsid w:val="004B2A0C"/>
    <w:rsid w:val="00515E88"/>
    <w:rsid w:val="005812A1"/>
    <w:rsid w:val="005F0D3C"/>
    <w:rsid w:val="008673CB"/>
    <w:rsid w:val="00986ACF"/>
    <w:rsid w:val="00A85420"/>
    <w:rsid w:val="00AB3BFF"/>
    <w:rsid w:val="00DC018C"/>
    <w:rsid w:val="00EA449E"/>
    <w:rsid w:val="00EF19C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DE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073FA4"/>
    <w:rPr>
      <w:lang w:val="sv-SE"/>
    </w:rPr>
  </w:style>
  <w:style w:type="paragraph" w:styleId="Rubrik1">
    <w:name w:val="heading 1"/>
    <w:basedOn w:val="Normal"/>
    <w:next w:val="Normal"/>
    <w:link w:val="Rubrik1Char"/>
    <w:uiPriority w:val="9"/>
    <w:qFormat/>
    <w:pPr>
      <w:spacing w:before="320" w:after="200"/>
      <w:contextualSpacing/>
      <w:outlineLvl w:val="0"/>
    </w:pPr>
    <w:rPr>
      <w:rFonts w:asciiTheme="majorHAnsi" w:hAnsiTheme="majorHAnsi"/>
      <w:b/>
      <w:spacing w:val="21"/>
      <w:sz w:val="26"/>
    </w:rPr>
  </w:style>
  <w:style w:type="paragraph" w:styleId="Rubrik2">
    <w:name w:val="heading 2"/>
    <w:basedOn w:val="Normal"/>
    <w:next w:val="Normal"/>
    <w:link w:val="Rubrik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Rubrik3">
    <w:name w:val="heading 3"/>
    <w:basedOn w:val="Normal"/>
    <w:next w:val="Normal"/>
    <w:link w:val="Rubrik3Char"/>
    <w:uiPriority w:val="9"/>
    <w:unhideWhenUsed/>
    <w:qFormat/>
    <w:pPr>
      <w:keepNext/>
      <w:keepLines/>
      <w:outlineLvl w:val="2"/>
    </w:pPr>
    <w:rPr>
      <w:rFonts w:asciiTheme="majorHAnsi" w:eastAsiaTheme="majorEastAsia" w:hAnsiTheme="majorHAnsi" w:cstheme="majorBidi"/>
      <w:i/>
      <w:szCs w:val="24"/>
    </w:rPr>
  </w:style>
  <w:style w:type="paragraph" w:styleId="Rubrik4">
    <w:name w:val="heading 4"/>
    <w:basedOn w:val="Normal"/>
    <w:next w:val="Normal"/>
    <w:link w:val="Rubrik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Rubrik5">
    <w:name w:val="heading 5"/>
    <w:basedOn w:val="Normal"/>
    <w:next w:val="Normal"/>
    <w:link w:val="Rubrik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Rubrik6">
    <w:name w:val="heading 6"/>
    <w:basedOn w:val="Normal"/>
    <w:next w:val="Normal"/>
    <w:link w:val="Rubrik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Rubrik7">
    <w:name w:val="heading 7"/>
    <w:basedOn w:val="Normal"/>
    <w:next w:val="Normal"/>
    <w:link w:val="Rubrik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Rubrik8">
    <w:name w:val="heading 8"/>
    <w:basedOn w:val="Normal"/>
    <w:next w:val="Normal"/>
    <w:link w:val="Rubrik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Rubrik9">
    <w:name w:val="heading 9"/>
    <w:basedOn w:val="Normal"/>
    <w:next w:val="Normal"/>
    <w:link w:val="Rubrik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link w:val="Rubrik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RubrikChar">
    <w:name w:val="Rubrik Char"/>
    <w:basedOn w:val="Standardstycketeckensnitt"/>
    <w:link w:val="Rubrik"/>
    <w:uiPriority w:val="10"/>
    <w:semiHidden/>
    <w:rPr>
      <w:rFonts w:asciiTheme="majorHAnsi" w:eastAsiaTheme="majorEastAsia" w:hAnsiTheme="majorHAnsi" w:cstheme="majorBidi"/>
      <w:b/>
      <w:caps/>
      <w:spacing w:val="21"/>
      <w:kern w:val="28"/>
      <w:sz w:val="64"/>
      <w:szCs w:val="56"/>
    </w:rPr>
  </w:style>
  <w:style w:type="paragraph" w:styleId="Underrubrik">
    <w:name w:val="Subtitle"/>
    <w:basedOn w:val="Normal"/>
    <w:next w:val="Normal"/>
    <w:link w:val="UnderrubrikChar"/>
    <w:uiPriority w:val="11"/>
    <w:semiHidden/>
    <w:unhideWhenUsed/>
    <w:pPr>
      <w:numPr>
        <w:ilvl w:val="1"/>
      </w:numPr>
      <w:spacing w:after="960" w:line="240" w:lineRule="auto"/>
      <w:contextualSpacing/>
    </w:pPr>
    <w:rPr>
      <w:rFonts w:eastAsiaTheme="minorEastAsia"/>
      <w:i/>
      <w:spacing w:val="21"/>
      <w:sz w:val="36"/>
    </w:rPr>
  </w:style>
  <w:style w:type="character" w:customStyle="1" w:styleId="Rubrik1Char">
    <w:name w:val="Rubrik 1 Char"/>
    <w:basedOn w:val="Standardstycketeckensnitt"/>
    <w:link w:val="Rubrik1"/>
    <w:uiPriority w:val="9"/>
    <w:rPr>
      <w:rFonts w:asciiTheme="majorHAnsi" w:hAnsiTheme="majorHAnsi"/>
      <w:b/>
      <w:spacing w:val="21"/>
      <w:sz w:val="26"/>
    </w:rPr>
  </w:style>
  <w:style w:type="paragraph" w:styleId="Sidhuvud">
    <w:name w:val="header"/>
    <w:basedOn w:val="Normal"/>
    <w:link w:val="SidhuvudChar"/>
    <w:uiPriority w:val="99"/>
    <w:unhideWhenUsed/>
    <w:qFormat/>
    <w:pPr>
      <w:spacing w:after="0" w:line="240" w:lineRule="auto"/>
    </w:pPr>
  </w:style>
  <w:style w:type="character" w:customStyle="1" w:styleId="SidhuvudChar">
    <w:name w:val="Sidhuvud Char"/>
    <w:basedOn w:val="Standardstycketeckensnitt"/>
    <w:link w:val="Sidhuvud"/>
    <w:uiPriority w:val="99"/>
  </w:style>
  <w:style w:type="paragraph" w:styleId="Sidfot">
    <w:name w:val="footer"/>
    <w:basedOn w:val="Normal"/>
    <w:link w:val="SidfotChar"/>
    <w:uiPriority w:val="99"/>
    <w:unhideWhenUsed/>
    <w:qFormat/>
    <w:pPr>
      <w:spacing w:after="0" w:line="240" w:lineRule="auto"/>
    </w:pPr>
    <w:rPr>
      <w:b/>
      <w:spacing w:val="21"/>
      <w:sz w:val="26"/>
    </w:rPr>
  </w:style>
  <w:style w:type="character" w:customStyle="1" w:styleId="SidfotChar">
    <w:name w:val="Sidfot Char"/>
    <w:basedOn w:val="Standardstycketeckensnitt"/>
    <w:link w:val="Sidfot"/>
    <w:uiPriority w:val="99"/>
    <w:rPr>
      <w:b/>
      <w:spacing w:val="21"/>
      <w:sz w:val="26"/>
    </w:rPr>
  </w:style>
  <w:style w:type="character" w:styleId="Platshllartext">
    <w:name w:val="Placeholder Text"/>
    <w:basedOn w:val="Standardstycketeckensnitt"/>
    <w:uiPriority w:val="99"/>
    <w:semiHidden/>
    <w:rPr>
      <w:color w:val="808080"/>
    </w:rPr>
  </w:style>
  <w:style w:type="character" w:customStyle="1" w:styleId="Rubrik2Char">
    <w:name w:val="Rubrik 2 Char"/>
    <w:basedOn w:val="Standardstycketeckensnitt"/>
    <w:link w:val="Rubrik2"/>
    <w:uiPriority w:val="9"/>
    <w:rPr>
      <w:rFonts w:asciiTheme="majorHAnsi" w:eastAsiaTheme="majorEastAsia" w:hAnsiTheme="majorHAnsi" w:cstheme="majorBidi"/>
      <w:b/>
      <w:i/>
      <w:spacing w:val="21"/>
      <w:sz w:val="26"/>
      <w:szCs w:val="26"/>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b/>
      <w:spacing w:val="21"/>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b/>
      <w:i/>
      <w:spacing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Cs/>
      <w:spacing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b/>
      <w:color w:val="A6856E" w:themeColor="text2" w:themeTint="99"/>
      <w:spacing w:val="21"/>
      <w:szCs w:val="2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b/>
      <w:iCs/>
      <w:caps/>
      <w:color w:val="A6856E" w:themeColor="text2" w:themeTint="99"/>
      <w:spacing w:val="21"/>
      <w:sz w:val="20"/>
      <w:szCs w:val="21"/>
    </w:rPr>
  </w:style>
  <w:style w:type="character" w:styleId="Betoning">
    <w:name w:val="Emphasis"/>
    <w:basedOn w:val="Standardstycketeckensnitt"/>
    <w:uiPriority w:val="20"/>
    <w:semiHidden/>
    <w:unhideWhenUsed/>
    <w:qFormat/>
    <w:rPr>
      <w:b/>
      <w:iCs/>
    </w:rPr>
  </w:style>
  <w:style w:type="character" w:customStyle="1" w:styleId="UnderrubrikChar">
    <w:name w:val="Underrubrik Char"/>
    <w:basedOn w:val="Standardstycketeckensnitt"/>
    <w:link w:val="Underrubrik"/>
    <w:uiPriority w:val="11"/>
    <w:semiHidden/>
    <w:rPr>
      <w:rFonts w:eastAsiaTheme="minorEastAsia"/>
      <w:i/>
      <w:spacing w:val="21"/>
      <w:sz w:val="36"/>
    </w:rPr>
  </w:style>
  <w:style w:type="character" w:styleId="Stark">
    <w:name w:val="Strong"/>
    <w:basedOn w:val="Standardstycketeckensnitt"/>
    <w:uiPriority w:val="22"/>
    <w:semiHidden/>
    <w:unhideWhenUsed/>
    <w:qFormat/>
    <w:rPr>
      <w:b/>
      <w:bCs/>
      <w:caps/>
      <w:smallCaps w:val="0"/>
    </w:rPr>
  </w:style>
  <w:style w:type="paragraph" w:styleId="Citat">
    <w:name w:val="Quote"/>
    <w:basedOn w:val="Normal"/>
    <w:next w:val="Normal"/>
    <w:link w:val="CitatChar"/>
    <w:uiPriority w:val="29"/>
    <w:semiHidden/>
    <w:unhideWhenUsed/>
    <w:qFormat/>
    <w:pPr>
      <w:spacing w:before="240" w:after="240"/>
      <w:contextualSpacing/>
    </w:pPr>
    <w:rPr>
      <w:i/>
      <w:iCs/>
      <w:sz w:val="32"/>
    </w:rPr>
  </w:style>
  <w:style w:type="character" w:customStyle="1" w:styleId="CitatChar">
    <w:name w:val="Citat Char"/>
    <w:basedOn w:val="Standardstycketeckensnitt"/>
    <w:link w:val="Citat"/>
    <w:uiPriority w:val="29"/>
    <w:semiHidden/>
    <w:rPr>
      <w:i/>
      <w:iCs/>
      <w:sz w:val="32"/>
    </w:rPr>
  </w:style>
  <w:style w:type="paragraph" w:styleId="Starktcitat">
    <w:name w:val="Intense Quote"/>
    <w:basedOn w:val="Normal"/>
    <w:next w:val="Normal"/>
    <w:link w:val="StarktcitatChar"/>
    <w:uiPriority w:val="30"/>
    <w:semiHidden/>
    <w:unhideWhenUsed/>
    <w:qFormat/>
    <w:pPr>
      <w:spacing w:before="240" w:after="240"/>
      <w:contextualSpacing/>
    </w:pPr>
    <w:rPr>
      <w:b/>
      <w:i/>
      <w:iCs/>
      <w:sz w:val="32"/>
    </w:rPr>
  </w:style>
  <w:style w:type="character" w:customStyle="1" w:styleId="StarktcitatChar">
    <w:name w:val="Starkt citat Char"/>
    <w:basedOn w:val="Standardstycketeckensnitt"/>
    <w:link w:val="Starktcitat"/>
    <w:uiPriority w:val="30"/>
    <w:semiHidden/>
    <w:rPr>
      <w:b/>
      <w:i/>
      <w:iCs/>
      <w:sz w:val="32"/>
    </w:rPr>
  </w:style>
  <w:style w:type="character" w:styleId="Diskretreferens">
    <w:name w:val="Subtle Reference"/>
    <w:basedOn w:val="Standardstycketeckensnitt"/>
    <w:uiPriority w:val="31"/>
    <w:semiHidden/>
    <w:unhideWhenUsed/>
    <w:qFormat/>
    <w:rPr>
      <w:caps/>
      <w:smallCaps w:val="0"/>
      <w:color w:val="4B3A2E" w:themeColor="text2"/>
    </w:rPr>
  </w:style>
  <w:style w:type="character" w:styleId="Starkreferens">
    <w:name w:val="Intense Reference"/>
    <w:basedOn w:val="Standardstycketeckensnitt"/>
    <w:uiPriority w:val="32"/>
    <w:semiHidden/>
    <w:unhideWhenUsed/>
    <w:qFormat/>
    <w:rPr>
      <w:b/>
      <w:bCs/>
      <w:i/>
      <w:caps/>
      <w:smallCaps w:val="0"/>
      <w:color w:val="4B3A2E" w:themeColor="text2"/>
      <w:spacing w:val="0"/>
    </w:rPr>
  </w:style>
  <w:style w:type="character" w:styleId="Bokenstitel">
    <w:name w:val="Book Title"/>
    <w:basedOn w:val="Standardstycketeckensnitt"/>
    <w:uiPriority w:val="33"/>
    <w:semiHidden/>
    <w:unhideWhenUsed/>
    <w:qFormat/>
    <w:rPr>
      <w:b w:val="0"/>
      <w:bCs/>
      <w:i w:val="0"/>
      <w:iCs/>
      <w:spacing w:val="0"/>
      <w:u w:val="single"/>
    </w:rPr>
  </w:style>
  <w:style w:type="paragraph" w:styleId="Beskrivning">
    <w:name w:val="caption"/>
    <w:basedOn w:val="Normal"/>
    <w:next w:val="Normal"/>
    <w:uiPriority w:val="35"/>
    <w:semiHidden/>
    <w:unhideWhenUsed/>
    <w:qFormat/>
    <w:pPr>
      <w:spacing w:after="200" w:line="240" w:lineRule="auto"/>
    </w:pPr>
    <w:rPr>
      <w:i/>
      <w:iCs/>
      <w:sz w:val="18"/>
      <w:szCs w:val="18"/>
    </w:rPr>
  </w:style>
  <w:style w:type="paragraph" w:customStyle="1" w:styleId="Kontaktinfo">
    <w:name w:val="Kontaktinfo"/>
    <w:basedOn w:val="Normal"/>
    <w:uiPriority w:val="2"/>
    <w:qFormat/>
    <w:pPr>
      <w:spacing w:after="920"/>
      <w:contextualSpacing/>
    </w:pPr>
  </w:style>
  <w:style w:type="character" w:styleId="Diskretbetoning">
    <w:name w:val="Subtle Emphasis"/>
    <w:basedOn w:val="Standardstycketeckensnitt"/>
    <w:uiPriority w:val="19"/>
    <w:semiHidden/>
    <w:unhideWhenUsed/>
    <w:qFormat/>
    <w:rPr>
      <w:i/>
      <w:iCs/>
      <w:color w:val="4B3A2E" w:themeColor="text2"/>
    </w:rPr>
  </w:style>
  <w:style w:type="character" w:styleId="Starkbetoning">
    <w:name w:val="Intense Emphasis"/>
    <w:basedOn w:val="Standardstycketeckensnitt"/>
    <w:uiPriority w:val="21"/>
    <w:semiHidden/>
    <w:unhideWhenUsed/>
    <w:rPr>
      <w:b/>
      <w:i/>
      <w:iCs/>
      <w:color w:val="4B3A2E" w:themeColor="text2"/>
    </w:rPr>
  </w:style>
  <w:style w:type="paragraph" w:styleId="Innehllsfrteckningsrubrik">
    <w:name w:val="TOC Heading"/>
    <w:basedOn w:val="Rubrik1"/>
    <w:next w:val="Normal"/>
    <w:uiPriority w:val="39"/>
    <w:semiHidden/>
    <w:unhideWhenUsed/>
    <w:qFormat/>
    <w:pPr>
      <w:outlineLvl w:val="9"/>
    </w:pPr>
  </w:style>
  <w:style w:type="paragraph" w:styleId="Liststycke">
    <w:name w:val="List Paragraph"/>
    <w:basedOn w:val="Normal"/>
    <w:uiPriority w:val="34"/>
    <w:semiHidden/>
    <w:unhideWhenUsed/>
    <w:qFormat/>
    <w:pPr>
      <w:ind w:left="216" w:hanging="216"/>
      <w:contextualSpacing/>
    </w:pPr>
  </w:style>
  <w:style w:type="paragraph" w:customStyle="1" w:styleId="Namn">
    <w:name w:val="Namn"/>
    <w:basedOn w:val="Normal"/>
    <w:link w:val="NamnChar"/>
    <w:uiPriority w:val="1"/>
    <w:qFormat/>
    <w:pPr>
      <w:spacing w:after="240" w:line="240" w:lineRule="auto"/>
      <w:contextualSpacing/>
    </w:pPr>
    <w:rPr>
      <w:b/>
      <w:caps/>
      <w:spacing w:val="21"/>
      <w:sz w:val="36"/>
    </w:rPr>
  </w:style>
  <w:style w:type="character" w:customStyle="1" w:styleId="NamnChar">
    <w:name w:val="Namn Char"/>
    <w:basedOn w:val="Standardstycketeckensnitt"/>
    <w:link w:val="Namn"/>
    <w:uiPriority w:val="1"/>
    <w:rPr>
      <w:b/>
      <w:caps/>
      <w:spacing w:val="21"/>
      <w:sz w:val="36"/>
    </w:rPr>
  </w:style>
  <w:style w:type="character" w:customStyle="1" w:styleId="Rubrik3Char">
    <w:name w:val="Rubrik 3 Char"/>
    <w:basedOn w:val="Standardstycketeckensnitt"/>
    <w:link w:val="Rubrik3"/>
    <w:uiPriority w:val="9"/>
    <w:rPr>
      <w:rFonts w:asciiTheme="majorHAnsi" w:eastAsiaTheme="majorEastAsia" w:hAnsiTheme="majorHAnsi" w:cstheme="majorBidi"/>
      <w:i/>
      <w:szCs w:val="24"/>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iktor/Library/Containers/com.microsoft.Word/Data/Library/Caches/TM10002079/Enkel%20meritfo&#776;rteck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AAF2185C5970448F651B2187CC9530"/>
        <w:category>
          <w:name w:val="Allmänt"/>
          <w:gallery w:val="placeholder"/>
        </w:category>
        <w:types>
          <w:type w:val="bbPlcHdr"/>
        </w:types>
        <w:behaviors>
          <w:behavior w:val="content"/>
        </w:behaviors>
        <w:guid w:val="{A42A56E2-73F5-E247-850C-360E0C9BA631}"/>
      </w:docPartPr>
      <w:docPartBody>
        <w:p w:rsidR="001574E9" w:rsidRDefault="00584890">
          <w:pPr>
            <w:pStyle w:val="6DAAF2185C5970448F651B2187CC9530"/>
          </w:pPr>
          <w:r w:rsidRPr="00072DCD">
            <w:t>Utbildning</w:t>
          </w:r>
        </w:p>
      </w:docPartBody>
    </w:docPart>
    <w:docPart>
      <w:docPartPr>
        <w:name w:val="26A5A86F4F651D4EA49125459FF41D57"/>
        <w:category>
          <w:name w:val="Allmänt"/>
          <w:gallery w:val="placeholder"/>
        </w:category>
        <w:types>
          <w:type w:val="bbPlcHdr"/>
        </w:types>
        <w:behaviors>
          <w:behavior w:val="content"/>
        </w:behaviors>
        <w:guid w:val="{57794CFB-A2F8-CE41-AFDC-44D492C05B5F}"/>
      </w:docPartPr>
      <w:docPartBody>
        <w:p w:rsidR="001574E9" w:rsidRDefault="00584890">
          <w:pPr>
            <w:pStyle w:val="26A5A86F4F651D4EA49125459FF41D57"/>
          </w:pPr>
          <w:r w:rsidRPr="00072DCD">
            <w:t>Arbetslivserfarenhet</w:t>
          </w:r>
        </w:p>
      </w:docPartBody>
    </w:docPart>
    <w:docPart>
      <w:docPartPr>
        <w:name w:val="B91310167EBBF94C8AD014F198621433"/>
        <w:category>
          <w:name w:val="Allmänt"/>
          <w:gallery w:val="placeholder"/>
        </w:category>
        <w:types>
          <w:type w:val="bbPlcHdr"/>
        </w:types>
        <w:behaviors>
          <w:behavior w:val="content"/>
        </w:behaviors>
        <w:guid w:val="{55F5E6D1-9C70-BC48-A1EA-352B05527EEE}"/>
      </w:docPartPr>
      <w:docPartBody>
        <w:p w:rsidR="001574E9" w:rsidRDefault="00A8014D" w:rsidP="00A8014D">
          <w:pPr>
            <w:pStyle w:val="B91310167EBBF94C8AD014F198621433"/>
          </w:pPr>
          <w:r w:rsidRPr="00072DCD">
            <w:t>Uppdrag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rdia New">
    <w:altName w:val="Angsana New"/>
    <w:panose1 w:val="00000000000000000000"/>
    <w:charset w:val="DE"/>
    <w:family w:val="roman"/>
    <w:notTrueType/>
    <w:pitch w:val="variable"/>
    <w:sig w:usb0="01000001" w:usb1="00000000" w:usb2="00000000" w:usb3="00000000" w:csb0="00010000" w:csb1="00000000"/>
  </w:font>
  <w:font w:name="맑은 고딕">
    <w:charset w:val="81"/>
    <w:family w:val="auto"/>
    <w:pitch w:val="variable"/>
    <w:sig w:usb0="9000002F" w:usb1="29D77CFB" w:usb2="00000012" w:usb3="00000000" w:csb0="0008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4D"/>
    <w:rsid w:val="001574E9"/>
    <w:rsid w:val="00584890"/>
    <w:rsid w:val="00740531"/>
    <w:rsid w:val="00A80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5834F48997FD1B4BAEE32B3BED97AD2A">
    <w:name w:val="5834F48997FD1B4BAEE32B3BED97AD2A"/>
  </w:style>
  <w:style w:type="paragraph" w:customStyle="1" w:styleId="5C9EFA1532FA17489FAB44FA88A54B99">
    <w:name w:val="5C9EFA1532FA17489FAB44FA88A54B99"/>
  </w:style>
  <w:style w:type="paragraph" w:customStyle="1" w:styleId="591475A03BD29E44BE2D590C88D5DD6F">
    <w:name w:val="591475A03BD29E44BE2D590C88D5DD6F"/>
  </w:style>
  <w:style w:type="paragraph" w:customStyle="1" w:styleId="3E042162B1E237449DEA157A9D8E755B">
    <w:name w:val="3E042162B1E237449DEA157A9D8E755B"/>
  </w:style>
  <w:style w:type="paragraph" w:customStyle="1" w:styleId="6DAAF2185C5970448F651B2187CC9530">
    <w:name w:val="6DAAF2185C5970448F651B2187CC9530"/>
  </w:style>
  <w:style w:type="paragraph" w:customStyle="1" w:styleId="3F51176A0FB06F42BE5C9D336B3FB7AB">
    <w:name w:val="3F51176A0FB06F42BE5C9D336B3FB7AB"/>
  </w:style>
  <w:style w:type="paragraph" w:customStyle="1" w:styleId="3E67C4E101FA184296C9C1C58B1B9019">
    <w:name w:val="3E67C4E101FA184296C9C1C58B1B9019"/>
  </w:style>
  <w:style w:type="paragraph" w:customStyle="1" w:styleId="26A5A86F4F651D4EA49125459FF41D57">
    <w:name w:val="26A5A86F4F651D4EA49125459FF41D57"/>
  </w:style>
  <w:style w:type="paragraph" w:customStyle="1" w:styleId="189D943429264849A58F911E5DA7CA23">
    <w:name w:val="189D943429264849A58F911E5DA7CA23"/>
  </w:style>
  <w:style w:type="paragraph" w:customStyle="1" w:styleId="DA50347166FC5B4BB9695BDDCF89C94C">
    <w:name w:val="DA50347166FC5B4BB9695BDDCF89C94C"/>
  </w:style>
  <w:style w:type="paragraph" w:customStyle="1" w:styleId="44126D289A65344AB9CA8F18C53C3D0D">
    <w:name w:val="44126D289A65344AB9CA8F18C53C3D0D"/>
  </w:style>
  <w:style w:type="paragraph" w:customStyle="1" w:styleId="446342FA59A51147B4962E3E0AE21B87">
    <w:name w:val="446342FA59A51147B4962E3E0AE21B87"/>
  </w:style>
  <w:style w:type="paragraph" w:customStyle="1" w:styleId="171FAE23209F6F4E9410FB74AEB2F827">
    <w:name w:val="171FAE23209F6F4E9410FB74AEB2F827"/>
  </w:style>
  <w:style w:type="paragraph" w:customStyle="1" w:styleId="2C4CDA0A4D6D7A498E22C10754D247BC">
    <w:name w:val="2C4CDA0A4D6D7A498E22C10754D247BC"/>
  </w:style>
  <w:style w:type="paragraph" w:customStyle="1" w:styleId="2258AEF6869D064189DE2C7F43EC6179">
    <w:name w:val="2258AEF6869D064189DE2C7F43EC6179"/>
    <w:rsid w:val="00A8014D"/>
  </w:style>
  <w:style w:type="paragraph" w:customStyle="1" w:styleId="F2F5BF52321ABA499FF1D78B798274B3">
    <w:name w:val="F2F5BF52321ABA499FF1D78B798274B3"/>
    <w:rsid w:val="00A8014D"/>
  </w:style>
  <w:style w:type="paragraph" w:customStyle="1" w:styleId="0EACC411E0AC5A449E9015A719E5933B">
    <w:name w:val="0EACC411E0AC5A449E9015A719E5933B"/>
    <w:rsid w:val="00A8014D"/>
  </w:style>
  <w:style w:type="paragraph" w:customStyle="1" w:styleId="B91310167EBBF94C8AD014F198621433">
    <w:name w:val="B91310167EBBF94C8AD014F198621433"/>
    <w:rsid w:val="00A8014D"/>
  </w:style>
  <w:style w:type="paragraph" w:customStyle="1" w:styleId="D754424AE3342F44A9C175525DF06B40">
    <w:name w:val="D754424AE3342F44A9C175525DF06B40"/>
    <w:rsid w:val="00A80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Enkel meritförteckning.dotx</Template>
  <TotalTime>84</TotalTime>
  <Pages>2</Pages>
  <Words>495</Words>
  <Characters>2624</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Skoglund</dc:creator>
  <cp:lastModifiedBy>Viktor Skoglund</cp:lastModifiedBy>
  <cp:revision>7</cp:revision>
  <dcterms:created xsi:type="dcterms:W3CDTF">2015-10-31T08:27:00Z</dcterms:created>
  <dcterms:modified xsi:type="dcterms:W3CDTF">2015-10-31T10:52:00Z</dcterms:modified>
</cp:coreProperties>
</file>